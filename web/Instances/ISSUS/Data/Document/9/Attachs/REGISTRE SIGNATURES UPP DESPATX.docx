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86E8" w14:textId="77777777" w:rsidR="002B0570" w:rsidRDefault="002B0570" w:rsidP="005D08A0">
      <w:pPr>
        <w:pStyle w:val="Sinespaciado"/>
      </w:pPr>
    </w:p>
    <w:p w14:paraId="69A75303" w14:textId="77777777" w:rsidR="00700D10" w:rsidRPr="00B113A7" w:rsidRDefault="00700D10">
      <w:pPr>
        <w:pStyle w:val="Encabezado"/>
        <w:tabs>
          <w:tab w:val="clear" w:pos="4252"/>
          <w:tab w:val="clear" w:pos="8504"/>
        </w:tabs>
      </w:pPr>
    </w:p>
    <w:p w14:paraId="53288709" w14:textId="7B5CA36E" w:rsidR="0045077C" w:rsidRDefault="00C767CE" w:rsidP="004B6B16">
      <w:pPr>
        <w:pStyle w:val="Encabezado"/>
        <w:tabs>
          <w:tab w:val="clear" w:pos="4252"/>
          <w:tab w:val="clear" w:pos="8504"/>
        </w:tabs>
        <w:jc w:val="center"/>
        <w:rPr>
          <w:b/>
          <w:sz w:val="24"/>
          <w:szCs w:val="24"/>
          <w:u w:val="single"/>
        </w:rPr>
      </w:pPr>
      <w:r w:rsidRPr="00B113A7">
        <w:rPr>
          <w:b/>
          <w:sz w:val="24"/>
          <w:szCs w:val="24"/>
          <w:u w:val="single"/>
        </w:rPr>
        <w:t>REGISTRE DE UPP</w:t>
      </w:r>
      <w:r w:rsidR="00F542C2">
        <w:rPr>
          <w:b/>
          <w:sz w:val="24"/>
          <w:szCs w:val="24"/>
          <w:u w:val="single"/>
        </w:rPr>
        <w:t>/UPV</w:t>
      </w:r>
      <w:r w:rsidR="00672BB3">
        <w:rPr>
          <w:b/>
          <w:sz w:val="24"/>
          <w:szCs w:val="24"/>
          <w:u w:val="single"/>
        </w:rPr>
        <w:t xml:space="preserve"> </w:t>
      </w:r>
      <w:r w:rsidR="00811DAE" w:rsidRPr="00B113A7">
        <w:rPr>
          <w:b/>
          <w:sz w:val="24"/>
          <w:szCs w:val="24"/>
          <w:u w:val="single"/>
        </w:rPr>
        <w:t>I FERIDES</w:t>
      </w:r>
      <w:r w:rsidR="00F542C2">
        <w:rPr>
          <w:b/>
          <w:sz w:val="24"/>
          <w:szCs w:val="24"/>
          <w:u w:val="single"/>
        </w:rPr>
        <w:t xml:space="preserve"> </w:t>
      </w:r>
      <w:r w:rsidR="00F542C2" w:rsidRPr="00F542C2">
        <w:rPr>
          <w:b/>
          <w:color w:val="FF0000"/>
          <w:sz w:val="24"/>
          <w:szCs w:val="24"/>
          <w:u w:val="single"/>
        </w:rPr>
        <w:t>MES ANY</w:t>
      </w:r>
    </w:p>
    <w:p w14:paraId="54D14227" w14:textId="77777777" w:rsidR="0045077C" w:rsidRDefault="0045077C" w:rsidP="004B6B16">
      <w:pPr>
        <w:pStyle w:val="Encabezado"/>
        <w:tabs>
          <w:tab w:val="clear" w:pos="4252"/>
          <w:tab w:val="clear" w:pos="8504"/>
        </w:tabs>
        <w:jc w:val="center"/>
        <w:rPr>
          <w:b/>
          <w:sz w:val="24"/>
          <w:szCs w:val="24"/>
          <w:u w:val="single"/>
        </w:rPr>
      </w:pPr>
    </w:p>
    <w:p w14:paraId="7AE3C2DB" w14:textId="77777777" w:rsidR="00B40878" w:rsidRPr="00B113A7" w:rsidRDefault="0045077C" w:rsidP="004B6B16">
      <w:pPr>
        <w:pStyle w:val="Encabezado"/>
        <w:tabs>
          <w:tab w:val="clear" w:pos="4252"/>
          <w:tab w:val="clear" w:pos="8504"/>
        </w:tabs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 w14:paraId="0EB752F5" w14:textId="77777777" w:rsidR="002B0570" w:rsidRPr="00B113A7" w:rsidRDefault="002B0570" w:rsidP="002B0570">
      <w:pPr>
        <w:pStyle w:val="Encabezado"/>
        <w:tabs>
          <w:tab w:val="clear" w:pos="4252"/>
          <w:tab w:val="clear" w:pos="8504"/>
        </w:tabs>
        <w:jc w:val="center"/>
        <w:rPr>
          <w:b/>
          <w:sz w:val="24"/>
          <w:szCs w:val="24"/>
          <w:u w:val="single"/>
        </w:rPr>
      </w:pPr>
    </w:p>
    <w:p w14:paraId="29F63D2C" w14:textId="77777777" w:rsidR="002B0570" w:rsidRPr="00B113A7" w:rsidRDefault="002B0570" w:rsidP="002B0570">
      <w:pPr>
        <w:pStyle w:val="Encabezado"/>
        <w:tabs>
          <w:tab w:val="clear" w:pos="4252"/>
          <w:tab w:val="clear" w:pos="8504"/>
        </w:tabs>
        <w:jc w:val="center"/>
        <w:rPr>
          <w:b/>
          <w:sz w:val="24"/>
          <w:szCs w:val="24"/>
          <w:u w:val="single"/>
        </w:rPr>
      </w:pPr>
    </w:p>
    <w:p w14:paraId="6695955A" w14:textId="77777777" w:rsidR="002B0570" w:rsidRPr="00B113A7" w:rsidRDefault="002B0570" w:rsidP="002B0570">
      <w:pPr>
        <w:pStyle w:val="Encabezado"/>
        <w:tabs>
          <w:tab w:val="clear" w:pos="4252"/>
          <w:tab w:val="clear" w:pos="8504"/>
        </w:tabs>
        <w:jc w:val="center"/>
        <w:rPr>
          <w:b/>
          <w:sz w:val="24"/>
          <w:szCs w:val="24"/>
          <w:u w:val="single"/>
        </w:rPr>
      </w:pPr>
    </w:p>
    <w:tbl>
      <w:tblPr>
        <w:tblW w:w="8506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1"/>
        <w:gridCol w:w="711"/>
        <w:gridCol w:w="854"/>
        <w:gridCol w:w="1279"/>
        <w:gridCol w:w="2253"/>
        <w:gridCol w:w="1418"/>
      </w:tblGrid>
      <w:tr w:rsidR="00F542C2" w:rsidRPr="00B113A7" w14:paraId="1FBBE700" w14:textId="77777777" w:rsidTr="00F542C2">
        <w:trPr>
          <w:trHeight w:val="647"/>
        </w:trPr>
        <w:tc>
          <w:tcPr>
            <w:tcW w:w="1991" w:type="dxa"/>
            <w:shd w:val="clear" w:color="auto" w:fill="auto"/>
            <w:vAlign w:val="center"/>
          </w:tcPr>
          <w:p w14:paraId="138F8BC5" w14:textId="77777777" w:rsidR="00F542C2" w:rsidRPr="00B113A7" w:rsidRDefault="00F542C2" w:rsidP="00B3260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sz w:val="22"/>
                <w:szCs w:val="22"/>
              </w:rPr>
            </w:pPr>
            <w:r w:rsidRPr="00B113A7">
              <w:rPr>
                <w:b/>
                <w:sz w:val="22"/>
                <w:szCs w:val="22"/>
              </w:rPr>
              <w:t>RESIDENT</w:t>
            </w:r>
          </w:p>
        </w:tc>
        <w:tc>
          <w:tcPr>
            <w:tcW w:w="711" w:type="dxa"/>
            <w:shd w:val="clear" w:color="auto" w:fill="auto"/>
            <w:vAlign w:val="center"/>
          </w:tcPr>
          <w:p w14:paraId="04F1B187" w14:textId="77777777" w:rsidR="00F542C2" w:rsidRPr="00B113A7" w:rsidRDefault="00F542C2" w:rsidP="00B3260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sz w:val="22"/>
                <w:szCs w:val="22"/>
              </w:rPr>
            </w:pPr>
            <w:r w:rsidRPr="00B113A7">
              <w:rPr>
                <w:b/>
                <w:sz w:val="22"/>
                <w:szCs w:val="22"/>
              </w:rPr>
              <w:t>UPP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47343AEB" w14:textId="77777777" w:rsidR="00F542C2" w:rsidRPr="00B113A7" w:rsidRDefault="00F542C2" w:rsidP="00811DAE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2"/>
                <w:szCs w:val="22"/>
              </w:rPr>
            </w:pPr>
            <w:r w:rsidRPr="00B113A7">
              <w:rPr>
                <w:b/>
                <w:sz w:val="22"/>
                <w:szCs w:val="22"/>
              </w:rPr>
              <w:t>UPV</w:t>
            </w:r>
          </w:p>
        </w:tc>
        <w:tc>
          <w:tcPr>
            <w:tcW w:w="1279" w:type="dxa"/>
          </w:tcPr>
          <w:p w14:paraId="39C53006" w14:textId="77777777" w:rsidR="00F542C2" w:rsidRPr="00B113A7" w:rsidRDefault="00F542C2" w:rsidP="00811DAE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2"/>
                <w:szCs w:val="22"/>
              </w:rPr>
            </w:pPr>
          </w:p>
          <w:p w14:paraId="5CD02A2C" w14:textId="5ACA2538" w:rsidR="00F542C2" w:rsidRPr="00B113A7" w:rsidRDefault="00F542C2" w:rsidP="00811DAE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FERIDA</w:t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38EECB94" w14:textId="77777777" w:rsidR="00F542C2" w:rsidRPr="00B113A7" w:rsidRDefault="00F542C2" w:rsidP="00B3260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sz w:val="22"/>
                <w:szCs w:val="22"/>
              </w:rPr>
            </w:pPr>
            <w:r w:rsidRPr="00B113A7">
              <w:rPr>
                <w:b/>
                <w:sz w:val="22"/>
                <w:szCs w:val="22"/>
              </w:rPr>
              <w:t>UBICACIÓ CORPORL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C04AE54" w14:textId="77777777" w:rsidR="00F542C2" w:rsidRPr="00B113A7" w:rsidRDefault="00F542C2" w:rsidP="00B3260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sz w:val="22"/>
                <w:szCs w:val="22"/>
              </w:rPr>
            </w:pPr>
            <w:r w:rsidRPr="00B113A7">
              <w:rPr>
                <w:b/>
                <w:sz w:val="22"/>
                <w:szCs w:val="22"/>
              </w:rPr>
              <w:t>DATA INICI</w:t>
            </w:r>
          </w:p>
        </w:tc>
      </w:tr>
      <w:tr w:rsidR="00F542C2" w:rsidRPr="00B113A7" w14:paraId="78CEA391" w14:textId="77777777" w:rsidTr="00F542C2">
        <w:trPr>
          <w:trHeight w:val="647"/>
        </w:trPr>
        <w:tc>
          <w:tcPr>
            <w:tcW w:w="1991" w:type="dxa"/>
            <w:shd w:val="clear" w:color="auto" w:fill="auto"/>
            <w:vAlign w:val="center"/>
          </w:tcPr>
          <w:p w14:paraId="0815ED04" w14:textId="58D4D4D8" w:rsidR="00F542C2" w:rsidRDefault="00F542C2" w:rsidP="00B3260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LUISA VIUDEA</w:t>
            </w:r>
          </w:p>
        </w:tc>
        <w:tc>
          <w:tcPr>
            <w:tcW w:w="711" w:type="dxa"/>
            <w:shd w:val="clear" w:color="auto" w:fill="auto"/>
            <w:vAlign w:val="center"/>
          </w:tcPr>
          <w:p w14:paraId="4C327417" w14:textId="77F6443F" w:rsidR="00F542C2" w:rsidRDefault="00F542C2" w:rsidP="00B3260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469C74B1" w14:textId="3DA526AA" w:rsidR="00F542C2" w:rsidRPr="00B113A7" w:rsidRDefault="00F542C2" w:rsidP="00811DAE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79" w:type="dxa"/>
          </w:tcPr>
          <w:p w14:paraId="7B357813" w14:textId="77777777" w:rsidR="00F542C2" w:rsidRPr="00B113A7" w:rsidRDefault="00F542C2" w:rsidP="00811DAE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253" w:type="dxa"/>
            <w:shd w:val="clear" w:color="auto" w:fill="auto"/>
            <w:vAlign w:val="center"/>
          </w:tcPr>
          <w:p w14:paraId="4D4C5F92" w14:textId="10BD1ABD" w:rsidR="00F542C2" w:rsidRDefault="00F542C2" w:rsidP="00B3260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SACRE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5FB48D2" w14:textId="758AD682" w:rsidR="00F542C2" w:rsidRDefault="00F542C2" w:rsidP="00B3260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21-11-2022</w:t>
            </w:r>
          </w:p>
        </w:tc>
      </w:tr>
      <w:tr w:rsidR="00F542C2" w:rsidRPr="00B113A7" w14:paraId="41F0FAF3" w14:textId="77777777" w:rsidTr="00F542C2">
        <w:trPr>
          <w:trHeight w:val="647"/>
        </w:trPr>
        <w:tc>
          <w:tcPr>
            <w:tcW w:w="1991" w:type="dxa"/>
            <w:shd w:val="clear" w:color="auto" w:fill="auto"/>
            <w:vAlign w:val="center"/>
          </w:tcPr>
          <w:p w14:paraId="084819F0" w14:textId="5DE80575" w:rsidR="00F542C2" w:rsidRDefault="00F542C2" w:rsidP="00B3260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FULANITA</w:t>
            </w:r>
          </w:p>
        </w:tc>
        <w:tc>
          <w:tcPr>
            <w:tcW w:w="711" w:type="dxa"/>
            <w:shd w:val="clear" w:color="auto" w:fill="auto"/>
            <w:vAlign w:val="center"/>
          </w:tcPr>
          <w:p w14:paraId="5117B266" w14:textId="77777777" w:rsidR="00F542C2" w:rsidRDefault="00F542C2" w:rsidP="00B3260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4" w:type="dxa"/>
            <w:shd w:val="clear" w:color="auto" w:fill="auto"/>
            <w:vAlign w:val="center"/>
          </w:tcPr>
          <w:p w14:paraId="1523E553" w14:textId="29263119" w:rsidR="00F542C2" w:rsidRDefault="00F542C2" w:rsidP="00811DAE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</w:t>
            </w:r>
          </w:p>
        </w:tc>
        <w:tc>
          <w:tcPr>
            <w:tcW w:w="1279" w:type="dxa"/>
          </w:tcPr>
          <w:p w14:paraId="1D2154B5" w14:textId="77777777" w:rsidR="00F542C2" w:rsidRPr="00B113A7" w:rsidRDefault="00F542C2" w:rsidP="00811DAE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253" w:type="dxa"/>
            <w:shd w:val="clear" w:color="auto" w:fill="auto"/>
            <w:vAlign w:val="center"/>
          </w:tcPr>
          <w:p w14:paraId="22BB5608" w14:textId="45480606" w:rsidR="00F542C2" w:rsidRDefault="00F542C2" w:rsidP="00B3260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TALON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7E0462E" w14:textId="0824DA9A" w:rsidR="00F542C2" w:rsidRDefault="00F542C2" w:rsidP="00B3260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15/09/22</w:t>
            </w:r>
          </w:p>
        </w:tc>
      </w:tr>
      <w:tr w:rsidR="00F542C2" w:rsidRPr="00B113A7" w14:paraId="49C54BC7" w14:textId="77777777" w:rsidTr="00F542C2">
        <w:trPr>
          <w:trHeight w:val="647"/>
        </w:trPr>
        <w:tc>
          <w:tcPr>
            <w:tcW w:w="1991" w:type="dxa"/>
            <w:shd w:val="clear" w:color="auto" w:fill="auto"/>
            <w:vAlign w:val="center"/>
          </w:tcPr>
          <w:p w14:paraId="00800B49" w14:textId="6BAA4020" w:rsidR="00F542C2" w:rsidRDefault="00F542C2" w:rsidP="00B3260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MENGANITA</w:t>
            </w:r>
          </w:p>
        </w:tc>
        <w:tc>
          <w:tcPr>
            <w:tcW w:w="711" w:type="dxa"/>
            <w:shd w:val="clear" w:color="auto" w:fill="auto"/>
            <w:vAlign w:val="center"/>
          </w:tcPr>
          <w:p w14:paraId="4B3D9270" w14:textId="77777777" w:rsidR="00F542C2" w:rsidRDefault="00F542C2" w:rsidP="00B3260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4" w:type="dxa"/>
            <w:shd w:val="clear" w:color="auto" w:fill="auto"/>
            <w:vAlign w:val="center"/>
          </w:tcPr>
          <w:p w14:paraId="14279EE5" w14:textId="77777777" w:rsidR="00F542C2" w:rsidRDefault="00F542C2" w:rsidP="00811DAE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1279" w:type="dxa"/>
          </w:tcPr>
          <w:p w14:paraId="4F076BB7" w14:textId="15586796" w:rsidR="00F542C2" w:rsidRPr="00B113A7" w:rsidRDefault="00F542C2" w:rsidP="00811DAE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</w:t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6ABC31FB" w14:textId="035E958C" w:rsidR="00F542C2" w:rsidRDefault="00F542C2" w:rsidP="00B3260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CAMA 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0D6569B" w14:textId="62A9703B" w:rsidR="00F542C2" w:rsidRDefault="00F542C2" w:rsidP="00B3260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10/10/22</w:t>
            </w:r>
          </w:p>
        </w:tc>
      </w:tr>
    </w:tbl>
    <w:p w14:paraId="75CEAC7B" w14:textId="77777777" w:rsidR="00630070" w:rsidRDefault="00630070" w:rsidP="002B0570">
      <w:pPr>
        <w:pStyle w:val="Encabezado"/>
        <w:tabs>
          <w:tab w:val="clear" w:pos="4252"/>
          <w:tab w:val="clear" w:pos="8504"/>
        </w:tabs>
        <w:rPr>
          <w:b/>
          <w:sz w:val="24"/>
          <w:szCs w:val="24"/>
          <w:u w:val="single"/>
        </w:rPr>
      </w:pPr>
    </w:p>
    <w:p w14:paraId="08F80F2A" w14:textId="77777777" w:rsidR="00630070" w:rsidRDefault="00630070" w:rsidP="002B0570">
      <w:pPr>
        <w:pStyle w:val="Encabezado"/>
        <w:tabs>
          <w:tab w:val="clear" w:pos="4252"/>
          <w:tab w:val="clear" w:pos="8504"/>
        </w:tabs>
        <w:rPr>
          <w:b/>
          <w:sz w:val="24"/>
          <w:szCs w:val="24"/>
          <w:u w:val="single"/>
        </w:rPr>
      </w:pPr>
    </w:p>
    <w:p w14:paraId="140E4D33" w14:textId="2E5EC2DA" w:rsidR="00F542C2" w:rsidRPr="0097104C" w:rsidRDefault="00F542C2" w:rsidP="00F542C2">
      <w:pPr>
        <w:pStyle w:val="Encabezado"/>
        <w:tabs>
          <w:tab w:val="clear" w:pos="4252"/>
          <w:tab w:val="clear" w:pos="8504"/>
        </w:tabs>
        <w:rPr>
          <w:color w:val="FF0000"/>
          <w:lang w:val="es-ES"/>
        </w:rPr>
      </w:pPr>
      <w:proofErr w:type="spellStart"/>
      <w:r w:rsidRPr="00F542C2">
        <w:rPr>
          <w:b/>
          <w:color w:val="FF0000"/>
          <w:sz w:val="24"/>
          <w:szCs w:val="24"/>
          <w:u w:val="single"/>
        </w:rPr>
        <w:t>S’han</w:t>
      </w:r>
      <w:proofErr w:type="spellEnd"/>
      <w:r w:rsidRPr="00F542C2">
        <w:rPr>
          <w:b/>
          <w:color w:val="FF0000"/>
          <w:sz w:val="24"/>
          <w:szCs w:val="24"/>
          <w:u w:val="single"/>
        </w:rPr>
        <w:t xml:space="preserve"> </w:t>
      </w:r>
      <w:proofErr w:type="spellStart"/>
      <w:r w:rsidRPr="00F542C2">
        <w:rPr>
          <w:b/>
          <w:color w:val="FF0000"/>
          <w:sz w:val="24"/>
          <w:szCs w:val="24"/>
          <w:u w:val="single"/>
        </w:rPr>
        <w:t>realitzat</w:t>
      </w:r>
      <w:proofErr w:type="spellEnd"/>
      <w:r w:rsidRPr="00F542C2">
        <w:rPr>
          <w:b/>
          <w:color w:val="FF0000"/>
          <w:sz w:val="24"/>
          <w:szCs w:val="24"/>
          <w:u w:val="single"/>
        </w:rPr>
        <w:t xml:space="preserve"> totes les CURES</w:t>
      </w:r>
      <w:r w:rsidRPr="00F542C2">
        <w:rPr>
          <w:b/>
          <w:color w:val="FF0000"/>
          <w:sz w:val="24"/>
          <w:szCs w:val="24"/>
          <w:u w:val="single"/>
        </w:rPr>
        <w:t>/</w:t>
      </w:r>
      <w:r w:rsidRPr="00F542C2">
        <w:rPr>
          <w:b/>
          <w:color w:val="FF0000"/>
          <w:sz w:val="24"/>
          <w:szCs w:val="24"/>
          <w:u w:val="single"/>
        </w:rPr>
        <w:t>UPP</w:t>
      </w:r>
      <w:r w:rsidRPr="00F542C2">
        <w:rPr>
          <w:b/>
          <w:color w:val="FF0000"/>
          <w:sz w:val="24"/>
          <w:szCs w:val="24"/>
          <w:u w:val="single"/>
        </w:rPr>
        <w:t>/</w:t>
      </w:r>
      <w:r w:rsidRPr="00F542C2">
        <w:rPr>
          <w:b/>
          <w:color w:val="FF0000"/>
          <w:sz w:val="24"/>
          <w:szCs w:val="24"/>
          <w:u w:val="single"/>
        </w:rPr>
        <w:t xml:space="preserve">UPV prescrites per </w:t>
      </w:r>
      <w:proofErr w:type="spellStart"/>
      <w:r w:rsidRPr="00F542C2">
        <w:rPr>
          <w:b/>
          <w:color w:val="FF0000"/>
          <w:sz w:val="24"/>
          <w:szCs w:val="24"/>
          <w:u w:val="single"/>
        </w:rPr>
        <w:t>l’equip</w:t>
      </w:r>
      <w:proofErr w:type="spellEnd"/>
      <w:r w:rsidRPr="00F542C2">
        <w:rPr>
          <w:b/>
          <w:color w:val="FF0000"/>
          <w:sz w:val="24"/>
          <w:szCs w:val="24"/>
          <w:u w:val="single"/>
        </w:rPr>
        <w:t xml:space="preserve"> </w:t>
      </w:r>
      <w:proofErr w:type="spellStart"/>
      <w:r w:rsidRPr="00F542C2">
        <w:rPr>
          <w:b/>
          <w:color w:val="FF0000"/>
          <w:sz w:val="24"/>
          <w:szCs w:val="24"/>
          <w:u w:val="single"/>
        </w:rPr>
        <w:t>sanitari</w:t>
      </w:r>
      <w:proofErr w:type="spellEnd"/>
      <w:r w:rsidRPr="00F542C2">
        <w:rPr>
          <w:b/>
          <w:color w:val="FF0000"/>
          <w:sz w:val="24"/>
          <w:szCs w:val="24"/>
          <w:u w:val="single"/>
        </w:rPr>
        <w:t xml:space="preserve"> : </w:t>
      </w:r>
    </w:p>
    <w:p w14:paraId="375BB634" w14:textId="03B44DC9" w:rsidR="00F34E22" w:rsidRPr="00B113A7" w:rsidRDefault="00F34E22" w:rsidP="002B0570">
      <w:pPr>
        <w:pStyle w:val="Encabezado"/>
        <w:tabs>
          <w:tab w:val="clear" w:pos="4252"/>
          <w:tab w:val="clear" w:pos="8504"/>
        </w:tabs>
        <w:rPr>
          <w:b/>
          <w:sz w:val="24"/>
          <w:szCs w:val="24"/>
          <w:u w:val="single"/>
        </w:rPr>
      </w:pPr>
    </w:p>
    <w:tbl>
      <w:tblPr>
        <w:tblW w:w="974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511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71"/>
      </w:tblGrid>
      <w:tr w:rsidR="009241CA" w:rsidRPr="00B113A7" w14:paraId="42121550" w14:textId="77777777" w:rsidTr="009E4783">
        <w:trPr>
          <w:trHeight w:val="387"/>
        </w:trPr>
        <w:tc>
          <w:tcPr>
            <w:tcW w:w="1985" w:type="dxa"/>
            <w:shd w:val="clear" w:color="auto" w:fill="auto"/>
          </w:tcPr>
          <w:p w14:paraId="4BACB06E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</w:rPr>
            </w:pPr>
            <w:r w:rsidRPr="00B113A7">
              <w:rPr>
                <w:b/>
                <w:sz w:val="24"/>
                <w:szCs w:val="24"/>
              </w:rPr>
              <w:t>Dia</w:t>
            </w:r>
          </w:p>
        </w:tc>
        <w:tc>
          <w:tcPr>
            <w:tcW w:w="511" w:type="dxa"/>
            <w:shd w:val="clear" w:color="auto" w:fill="auto"/>
          </w:tcPr>
          <w:p w14:paraId="3AF93F35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  <w:r w:rsidRPr="00B113A7">
              <w:rPr>
                <w:b/>
                <w:sz w:val="24"/>
                <w:szCs w:val="24"/>
                <w:u w:val="single"/>
              </w:rPr>
              <w:t>1</w:t>
            </w:r>
          </w:p>
        </w:tc>
        <w:tc>
          <w:tcPr>
            <w:tcW w:w="484" w:type="dxa"/>
            <w:shd w:val="clear" w:color="auto" w:fill="auto"/>
          </w:tcPr>
          <w:p w14:paraId="06FAA687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  <w:r w:rsidRPr="00B113A7">
              <w:rPr>
                <w:b/>
                <w:sz w:val="24"/>
                <w:szCs w:val="24"/>
                <w:u w:val="single"/>
              </w:rPr>
              <w:t>2</w:t>
            </w:r>
          </w:p>
        </w:tc>
        <w:tc>
          <w:tcPr>
            <w:tcW w:w="484" w:type="dxa"/>
            <w:shd w:val="clear" w:color="auto" w:fill="auto"/>
          </w:tcPr>
          <w:p w14:paraId="58D34D74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  <w:r w:rsidRPr="00B113A7">
              <w:rPr>
                <w:b/>
                <w:sz w:val="24"/>
                <w:szCs w:val="24"/>
                <w:u w:val="single"/>
              </w:rPr>
              <w:t>3</w:t>
            </w:r>
          </w:p>
        </w:tc>
        <w:tc>
          <w:tcPr>
            <w:tcW w:w="484" w:type="dxa"/>
            <w:shd w:val="clear" w:color="auto" w:fill="auto"/>
          </w:tcPr>
          <w:p w14:paraId="3D4F2EC3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  <w:r w:rsidRPr="00B113A7">
              <w:rPr>
                <w:b/>
                <w:sz w:val="24"/>
                <w:szCs w:val="24"/>
                <w:u w:val="single"/>
              </w:rPr>
              <w:t>4</w:t>
            </w:r>
          </w:p>
        </w:tc>
        <w:tc>
          <w:tcPr>
            <w:tcW w:w="484" w:type="dxa"/>
            <w:shd w:val="clear" w:color="auto" w:fill="auto"/>
          </w:tcPr>
          <w:p w14:paraId="21C1BD97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  <w:r w:rsidRPr="00B113A7">
              <w:rPr>
                <w:b/>
                <w:sz w:val="24"/>
                <w:szCs w:val="24"/>
                <w:u w:val="single"/>
              </w:rPr>
              <w:t>5</w:t>
            </w:r>
          </w:p>
        </w:tc>
        <w:tc>
          <w:tcPr>
            <w:tcW w:w="484" w:type="dxa"/>
            <w:shd w:val="clear" w:color="auto" w:fill="auto"/>
          </w:tcPr>
          <w:p w14:paraId="20932006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  <w:r w:rsidRPr="00B113A7">
              <w:rPr>
                <w:b/>
                <w:sz w:val="24"/>
                <w:szCs w:val="24"/>
                <w:u w:val="single"/>
              </w:rPr>
              <w:t>6</w:t>
            </w:r>
          </w:p>
        </w:tc>
        <w:tc>
          <w:tcPr>
            <w:tcW w:w="484" w:type="dxa"/>
            <w:shd w:val="clear" w:color="auto" w:fill="auto"/>
          </w:tcPr>
          <w:p w14:paraId="47405BAC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  <w:r w:rsidRPr="00B113A7">
              <w:rPr>
                <w:b/>
                <w:sz w:val="24"/>
                <w:szCs w:val="24"/>
                <w:u w:val="single"/>
              </w:rPr>
              <w:t>7</w:t>
            </w:r>
          </w:p>
        </w:tc>
        <w:tc>
          <w:tcPr>
            <w:tcW w:w="484" w:type="dxa"/>
            <w:shd w:val="clear" w:color="auto" w:fill="auto"/>
          </w:tcPr>
          <w:p w14:paraId="0B09B8FE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  <w:r w:rsidRPr="00B113A7">
              <w:rPr>
                <w:b/>
                <w:sz w:val="24"/>
                <w:szCs w:val="24"/>
                <w:u w:val="single"/>
              </w:rPr>
              <w:t>8</w:t>
            </w:r>
          </w:p>
        </w:tc>
        <w:tc>
          <w:tcPr>
            <w:tcW w:w="484" w:type="dxa"/>
            <w:shd w:val="clear" w:color="auto" w:fill="auto"/>
          </w:tcPr>
          <w:p w14:paraId="0F0AA425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  <w:r w:rsidRPr="00B113A7">
              <w:rPr>
                <w:b/>
                <w:sz w:val="24"/>
                <w:szCs w:val="24"/>
                <w:u w:val="single"/>
              </w:rPr>
              <w:t>9</w:t>
            </w:r>
          </w:p>
        </w:tc>
        <w:tc>
          <w:tcPr>
            <w:tcW w:w="484" w:type="dxa"/>
            <w:shd w:val="clear" w:color="auto" w:fill="auto"/>
          </w:tcPr>
          <w:p w14:paraId="2647D7F0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  <w:r w:rsidRPr="00B113A7">
              <w:rPr>
                <w:b/>
                <w:sz w:val="24"/>
                <w:szCs w:val="24"/>
                <w:u w:val="single"/>
              </w:rPr>
              <w:t>10</w:t>
            </w:r>
          </w:p>
        </w:tc>
        <w:tc>
          <w:tcPr>
            <w:tcW w:w="484" w:type="dxa"/>
            <w:shd w:val="clear" w:color="auto" w:fill="auto"/>
          </w:tcPr>
          <w:p w14:paraId="2D33EA61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  <w:r w:rsidRPr="00B113A7">
              <w:rPr>
                <w:b/>
                <w:sz w:val="24"/>
                <w:szCs w:val="24"/>
                <w:u w:val="single"/>
              </w:rPr>
              <w:t>11</w:t>
            </w:r>
          </w:p>
        </w:tc>
        <w:tc>
          <w:tcPr>
            <w:tcW w:w="484" w:type="dxa"/>
            <w:shd w:val="clear" w:color="auto" w:fill="auto"/>
          </w:tcPr>
          <w:p w14:paraId="3BB35D10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  <w:r w:rsidRPr="00B113A7">
              <w:rPr>
                <w:b/>
                <w:sz w:val="24"/>
                <w:szCs w:val="24"/>
                <w:u w:val="single"/>
              </w:rPr>
              <w:t>12</w:t>
            </w:r>
          </w:p>
        </w:tc>
        <w:tc>
          <w:tcPr>
            <w:tcW w:w="484" w:type="dxa"/>
            <w:shd w:val="clear" w:color="auto" w:fill="auto"/>
          </w:tcPr>
          <w:p w14:paraId="6B05EFC6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  <w:r w:rsidRPr="00B113A7">
              <w:rPr>
                <w:b/>
                <w:sz w:val="24"/>
                <w:szCs w:val="24"/>
                <w:u w:val="single"/>
              </w:rPr>
              <w:t>13</w:t>
            </w:r>
          </w:p>
        </w:tc>
        <w:tc>
          <w:tcPr>
            <w:tcW w:w="484" w:type="dxa"/>
            <w:shd w:val="clear" w:color="auto" w:fill="auto"/>
          </w:tcPr>
          <w:p w14:paraId="5DCC6B46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  <w:r w:rsidRPr="00B113A7">
              <w:rPr>
                <w:b/>
                <w:sz w:val="24"/>
                <w:szCs w:val="24"/>
                <w:u w:val="single"/>
              </w:rPr>
              <w:t>14</w:t>
            </w:r>
          </w:p>
        </w:tc>
        <w:tc>
          <w:tcPr>
            <w:tcW w:w="484" w:type="dxa"/>
            <w:shd w:val="clear" w:color="auto" w:fill="auto"/>
          </w:tcPr>
          <w:p w14:paraId="063C4F73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  <w:r w:rsidRPr="00B113A7">
              <w:rPr>
                <w:b/>
                <w:sz w:val="24"/>
                <w:szCs w:val="24"/>
                <w:u w:val="single"/>
              </w:rPr>
              <w:t>15</w:t>
            </w:r>
          </w:p>
        </w:tc>
        <w:tc>
          <w:tcPr>
            <w:tcW w:w="471" w:type="dxa"/>
            <w:shd w:val="clear" w:color="auto" w:fill="auto"/>
          </w:tcPr>
          <w:p w14:paraId="52C09B49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</w:p>
        </w:tc>
      </w:tr>
      <w:tr w:rsidR="009241CA" w:rsidRPr="00B113A7" w14:paraId="371F381E" w14:textId="77777777" w:rsidTr="009E4783">
        <w:trPr>
          <w:trHeight w:val="387"/>
        </w:trPr>
        <w:tc>
          <w:tcPr>
            <w:tcW w:w="1985" w:type="dxa"/>
            <w:shd w:val="clear" w:color="auto" w:fill="auto"/>
          </w:tcPr>
          <w:p w14:paraId="4AC87714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</w:rPr>
            </w:pPr>
            <w:r w:rsidRPr="00B113A7">
              <w:rPr>
                <w:b/>
                <w:sz w:val="24"/>
                <w:szCs w:val="24"/>
              </w:rPr>
              <w:t>Signatura</w:t>
            </w:r>
          </w:p>
        </w:tc>
        <w:tc>
          <w:tcPr>
            <w:tcW w:w="511" w:type="dxa"/>
            <w:shd w:val="clear" w:color="auto" w:fill="auto"/>
          </w:tcPr>
          <w:p w14:paraId="078D0C04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84" w:type="dxa"/>
            <w:shd w:val="clear" w:color="auto" w:fill="auto"/>
          </w:tcPr>
          <w:p w14:paraId="4912AF73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84" w:type="dxa"/>
            <w:shd w:val="clear" w:color="auto" w:fill="auto"/>
          </w:tcPr>
          <w:p w14:paraId="6CE198E1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84" w:type="dxa"/>
            <w:shd w:val="clear" w:color="auto" w:fill="auto"/>
          </w:tcPr>
          <w:p w14:paraId="25B2E23B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84" w:type="dxa"/>
            <w:shd w:val="clear" w:color="auto" w:fill="auto"/>
          </w:tcPr>
          <w:p w14:paraId="5A9DB9E3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84" w:type="dxa"/>
            <w:shd w:val="clear" w:color="auto" w:fill="auto"/>
          </w:tcPr>
          <w:p w14:paraId="6FF12C1A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84" w:type="dxa"/>
            <w:shd w:val="clear" w:color="auto" w:fill="auto"/>
          </w:tcPr>
          <w:p w14:paraId="1235DE34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84" w:type="dxa"/>
            <w:shd w:val="clear" w:color="auto" w:fill="auto"/>
          </w:tcPr>
          <w:p w14:paraId="379A3500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84" w:type="dxa"/>
            <w:shd w:val="clear" w:color="auto" w:fill="auto"/>
          </w:tcPr>
          <w:p w14:paraId="31F01F1C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84" w:type="dxa"/>
            <w:shd w:val="clear" w:color="auto" w:fill="auto"/>
          </w:tcPr>
          <w:p w14:paraId="63E65467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84" w:type="dxa"/>
            <w:shd w:val="clear" w:color="auto" w:fill="auto"/>
          </w:tcPr>
          <w:p w14:paraId="1640EE74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84" w:type="dxa"/>
            <w:shd w:val="clear" w:color="auto" w:fill="auto"/>
          </w:tcPr>
          <w:p w14:paraId="5408955B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84" w:type="dxa"/>
            <w:shd w:val="clear" w:color="auto" w:fill="auto"/>
          </w:tcPr>
          <w:p w14:paraId="6856AD41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84" w:type="dxa"/>
            <w:shd w:val="clear" w:color="auto" w:fill="auto"/>
          </w:tcPr>
          <w:p w14:paraId="604197B7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84" w:type="dxa"/>
            <w:shd w:val="clear" w:color="auto" w:fill="auto"/>
          </w:tcPr>
          <w:p w14:paraId="4F66200C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71" w:type="dxa"/>
            <w:shd w:val="clear" w:color="auto" w:fill="auto"/>
          </w:tcPr>
          <w:p w14:paraId="1BE83AA9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</w:p>
        </w:tc>
      </w:tr>
      <w:tr w:rsidR="009241CA" w:rsidRPr="00B113A7" w14:paraId="739BD9CD" w14:textId="77777777" w:rsidTr="009E4783">
        <w:trPr>
          <w:trHeight w:val="387"/>
        </w:trPr>
        <w:tc>
          <w:tcPr>
            <w:tcW w:w="1985" w:type="dxa"/>
            <w:shd w:val="clear" w:color="auto" w:fill="auto"/>
          </w:tcPr>
          <w:p w14:paraId="43B89EC1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</w:rPr>
            </w:pPr>
            <w:r w:rsidRPr="00B113A7">
              <w:rPr>
                <w:b/>
                <w:sz w:val="24"/>
                <w:szCs w:val="24"/>
              </w:rPr>
              <w:t xml:space="preserve">Dia </w:t>
            </w:r>
          </w:p>
        </w:tc>
        <w:tc>
          <w:tcPr>
            <w:tcW w:w="511" w:type="dxa"/>
            <w:shd w:val="clear" w:color="auto" w:fill="auto"/>
          </w:tcPr>
          <w:p w14:paraId="1CAF335F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  <w:r w:rsidRPr="00B113A7">
              <w:rPr>
                <w:b/>
                <w:sz w:val="24"/>
                <w:szCs w:val="24"/>
                <w:u w:val="single"/>
              </w:rPr>
              <w:t>16</w:t>
            </w:r>
          </w:p>
        </w:tc>
        <w:tc>
          <w:tcPr>
            <w:tcW w:w="484" w:type="dxa"/>
            <w:shd w:val="clear" w:color="auto" w:fill="auto"/>
          </w:tcPr>
          <w:p w14:paraId="08529483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  <w:r w:rsidRPr="00B113A7">
              <w:rPr>
                <w:b/>
                <w:sz w:val="24"/>
                <w:szCs w:val="24"/>
                <w:u w:val="single"/>
              </w:rPr>
              <w:t>17</w:t>
            </w:r>
          </w:p>
        </w:tc>
        <w:tc>
          <w:tcPr>
            <w:tcW w:w="484" w:type="dxa"/>
            <w:shd w:val="clear" w:color="auto" w:fill="auto"/>
          </w:tcPr>
          <w:p w14:paraId="631826A0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  <w:r w:rsidRPr="00B113A7">
              <w:rPr>
                <w:b/>
                <w:sz w:val="24"/>
                <w:szCs w:val="24"/>
                <w:u w:val="single"/>
              </w:rPr>
              <w:t>18</w:t>
            </w:r>
          </w:p>
        </w:tc>
        <w:tc>
          <w:tcPr>
            <w:tcW w:w="484" w:type="dxa"/>
            <w:shd w:val="clear" w:color="auto" w:fill="auto"/>
          </w:tcPr>
          <w:p w14:paraId="308EBB71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  <w:r w:rsidRPr="00B113A7">
              <w:rPr>
                <w:b/>
                <w:sz w:val="24"/>
                <w:szCs w:val="24"/>
                <w:u w:val="single"/>
              </w:rPr>
              <w:t>19</w:t>
            </w:r>
          </w:p>
        </w:tc>
        <w:tc>
          <w:tcPr>
            <w:tcW w:w="484" w:type="dxa"/>
            <w:shd w:val="clear" w:color="auto" w:fill="auto"/>
          </w:tcPr>
          <w:p w14:paraId="6EB9A66E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  <w:r w:rsidRPr="00B113A7">
              <w:rPr>
                <w:b/>
                <w:sz w:val="24"/>
                <w:szCs w:val="24"/>
                <w:u w:val="single"/>
              </w:rPr>
              <w:t>20</w:t>
            </w:r>
          </w:p>
        </w:tc>
        <w:tc>
          <w:tcPr>
            <w:tcW w:w="484" w:type="dxa"/>
            <w:shd w:val="clear" w:color="auto" w:fill="auto"/>
          </w:tcPr>
          <w:p w14:paraId="6332B5A2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  <w:r w:rsidRPr="00B113A7">
              <w:rPr>
                <w:b/>
                <w:sz w:val="24"/>
                <w:szCs w:val="24"/>
                <w:u w:val="single"/>
              </w:rPr>
              <w:t>21</w:t>
            </w:r>
          </w:p>
        </w:tc>
        <w:tc>
          <w:tcPr>
            <w:tcW w:w="484" w:type="dxa"/>
            <w:shd w:val="clear" w:color="auto" w:fill="auto"/>
          </w:tcPr>
          <w:p w14:paraId="2B6EE271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  <w:r w:rsidRPr="00B113A7">
              <w:rPr>
                <w:b/>
                <w:sz w:val="24"/>
                <w:szCs w:val="24"/>
                <w:u w:val="single"/>
              </w:rPr>
              <w:t>22</w:t>
            </w:r>
          </w:p>
        </w:tc>
        <w:tc>
          <w:tcPr>
            <w:tcW w:w="484" w:type="dxa"/>
            <w:shd w:val="clear" w:color="auto" w:fill="auto"/>
          </w:tcPr>
          <w:p w14:paraId="57F1D3AE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  <w:r w:rsidRPr="00B113A7">
              <w:rPr>
                <w:b/>
                <w:sz w:val="24"/>
                <w:szCs w:val="24"/>
                <w:u w:val="single"/>
              </w:rPr>
              <w:t>23</w:t>
            </w:r>
          </w:p>
        </w:tc>
        <w:tc>
          <w:tcPr>
            <w:tcW w:w="484" w:type="dxa"/>
            <w:shd w:val="clear" w:color="auto" w:fill="auto"/>
          </w:tcPr>
          <w:p w14:paraId="735290C0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  <w:r w:rsidRPr="00B113A7">
              <w:rPr>
                <w:b/>
                <w:sz w:val="24"/>
                <w:szCs w:val="24"/>
                <w:u w:val="single"/>
              </w:rPr>
              <w:t>24</w:t>
            </w:r>
          </w:p>
        </w:tc>
        <w:tc>
          <w:tcPr>
            <w:tcW w:w="484" w:type="dxa"/>
            <w:shd w:val="clear" w:color="auto" w:fill="auto"/>
          </w:tcPr>
          <w:p w14:paraId="41880E16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  <w:r w:rsidRPr="00B113A7">
              <w:rPr>
                <w:b/>
                <w:sz w:val="24"/>
                <w:szCs w:val="24"/>
                <w:u w:val="single"/>
              </w:rPr>
              <w:t>25</w:t>
            </w:r>
          </w:p>
        </w:tc>
        <w:tc>
          <w:tcPr>
            <w:tcW w:w="484" w:type="dxa"/>
            <w:shd w:val="clear" w:color="auto" w:fill="auto"/>
          </w:tcPr>
          <w:p w14:paraId="1B91310B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  <w:r w:rsidRPr="00B113A7">
              <w:rPr>
                <w:b/>
                <w:sz w:val="24"/>
                <w:szCs w:val="24"/>
                <w:u w:val="single"/>
              </w:rPr>
              <w:t>26</w:t>
            </w:r>
          </w:p>
        </w:tc>
        <w:tc>
          <w:tcPr>
            <w:tcW w:w="484" w:type="dxa"/>
            <w:shd w:val="clear" w:color="auto" w:fill="auto"/>
          </w:tcPr>
          <w:p w14:paraId="2C133EAD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  <w:r w:rsidRPr="00B113A7">
              <w:rPr>
                <w:b/>
                <w:sz w:val="24"/>
                <w:szCs w:val="24"/>
                <w:u w:val="single"/>
              </w:rPr>
              <w:t>27</w:t>
            </w:r>
          </w:p>
        </w:tc>
        <w:tc>
          <w:tcPr>
            <w:tcW w:w="484" w:type="dxa"/>
            <w:shd w:val="clear" w:color="auto" w:fill="auto"/>
          </w:tcPr>
          <w:p w14:paraId="795837DA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  <w:r w:rsidRPr="00B113A7">
              <w:rPr>
                <w:b/>
                <w:sz w:val="24"/>
                <w:szCs w:val="24"/>
                <w:u w:val="single"/>
              </w:rPr>
              <w:t>28</w:t>
            </w:r>
          </w:p>
        </w:tc>
        <w:tc>
          <w:tcPr>
            <w:tcW w:w="484" w:type="dxa"/>
            <w:shd w:val="clear" w:color="auto" w:fill="auto"/>
          </w:tcPr>
          <w:p w14:paraId="4863B190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  <w:r w:rsidRPr="00B113A7">
              <w:rPr>
                <w:b/>
                <w:sz w:val="24"/>
                <w:szCs w:val="24"/>
                <w:u w:val="single"/>
              </w:rPr>
              <w:t>29</w:t>
            </w:r>
          </w:p>
        </w:tc>
        <w:tc>
          <w:tcPr>
            <w:tcW w:w="484" w:type="dxa"/>
            <w:shd w:val="clear" w:color="auto" w:fill="auto"/>
          </w:tcPr>
          <w:p w14:paraId="339FB575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  <w:r w:rsidRPr="00B113A7">
              <w:rPr>
                <w:b/>
                <w:sz w:val="24"/>
                <w:szCs w:val="24"/>
                <w:u w:val="single"/>
              </w:rPr>
              <w:t>30</w:t>
            </w:r>
          </w:p>
        </w:tc>
        <w:tc>
          <w:tcPr>
            <w:tcW w:w="471" w:type="dxa"/>
            <w:shd w:val="clear" w:color="auto" w:fill="auto"/>
          </w:tcPr>
          <w:p w14:paraId="110122AC" w14:textId="77777777" w:rsidR="009241CA" w:rsidRPr="00B113A7" w:rsidRDefault="00C5705E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31</w:t>
            </w:r>
            <w:r w:rsidR="00631AAB">
              <w:rPr>
                <w:b/>
                <w:sz w:val="24"/>
                <w:szCs w:val="24"/>
                <w:u w:val="single"/>
              </w:rPr>
              <w:t xml:space="preserve">  </w:t>
            </w:r>
          </w:p>
        </w:tc>
      </w:tr>
      <w:tr w:rsidR="009241CA" w:rsidRPr="00B113A7" w14:paraId="31ADB6F0" w14:textId="77777777" w:rsidTr="009E4783">
        <w:trPr>
          <w:trHeight w:val="409"/>
        </w:trPr>
        <w:tc>
          <w:tcPr>
            <w:tcW w:w="1985" w:type="dxa"/>
            <w:shd w:val="clear" w:color="auto" w:fill="auto"/>
          </w:tcPr>
          <w:p w14:paraId="3CFF8BF4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</w:rPr>
            </w:pPr>
            <w:r w:rsidRPr="00B113A7">
              <w:rPr>
                <w:b/>
                <w:sz w:val="24"/>
                <w:szCs w:val="24"/>
              </w:rPr>
              <w:t>Signatura</w:t>
            </w:r>
          </w:p>
        </w:tc>
        <w:tc>
          <w:tcPr>
            <w:tcW w:w="511" w:type="dxa"/>
            <w:shd w:val="clear" w:color="auto" w:fill="auto"/>
          </w:tcPr>
          <w:p w14:paraId="32A8DA7F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84" w:type="dxa"/>
            <w:shd w:val="clear" w:color="auto" w:fill="auto"/>
          </w:tcPr>
          <w:p w14:paraId="12D2FF39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84" w:type="dxa"/>
            <w:shd w:val="clear" w:color="auto" w:fill="auto"/>
          </w:tcPr>
          <w:p w14:paraId="4395F351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84" w:type="dxa"/>
            <w:shd w:val="clear" w:color="auto" w:fill="auto"/>
          </w:tcPr>
          <w:p w14:paraId="6AA43A72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84" w:type="dxa"/>
            <w:shd w:val="clear" w:color="auto" w:fill="auto"/>
          </w:tcPr>
          <w:p w14:paraId="39632751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84" w:type="dxa"/>
            <w:shd w:val="clear" w:color="auto" w:fill="auto"/>
          </w:tcPr>
          <w:p w14:paraId="2BE82A97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84" w:type="dxa"/>
            <w:shd w:val="clear" w:color="auto" w:fill="auto"/>
          </w:tcPr>
          <w:p w14:paraId="04B6A65F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84" w:type="dxa"/>
            <w:shd w:val="clear" w:color="auto" w:fill="auto"/>
          </w:tcPr>
          <w:p w14:paraId="6E1930DF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84" w:type="dxa"/>
            <w:shd w:val="clear" w:color="auto" w:fill="auto"/>
          </w:tcPr>
          <w:p w14:paraId="5774DB37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84" w:type="dxa"/>
            <w:shd w:val="clear" w:color="auto" w:fill="auto"/>
          </w:tcPr>
          <w:p w14:paraId="390A9EBA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84" w:type="dxa"/>
            <w:shd w:val="clear" w:color="auto" w:fill="auto"/>
          </w:tcPr>
          <w:p w14:paraId="677825ED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84" w:type="dxa"/>
            <w:shd w:val="clear" w:color="auto" w:fill="auto"/>
          </w:tcPr>
          <w:p w14:paraId="0753E592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84" w:type="dxa"/>
            <w:shd w:val="clear" w:color="auto" w:fill="auto"/>
          </w:tcPr>
          <w:p w14:paraId="389AB7CE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84" w:type="dxa"/>
            <w:shd w:val="clear" w:color="auto" w:fill="auto"/>
          </w:tcPr>
          <w:p w14:paraId="228A224B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84" w:type="dxa"/>
            <w:shd w:val="clear" w:color="auto" w:fill="auto"/>
          </w:tcPr>
          <w:p w14:paraId="28526386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71" w:type="dxa"/>
            <w:shd w:val="clear" w:color="auto" w:fill="auto"/>
          </w:tcPr>
          <w:p w14:paraId="7BC0E212" w14:textId="77777777" w:rsidR="009241CA" w:rsidRPr="00B113A7" w:rsidRDefault="009241CA" w:rsidP="00882877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sz w:val="24"/>
                <w:szCs w:val="24"/>
                <w:u w:val="single"/>
              </w:rPr>
            </w:pPr>
          </w:p>
        </w:tc>
      </w:tr>
    </w:tbl>
    <w:p w14:paraId="704FEC54" w14:textId="77777777" w:rsidR="009241CA" w:rsidRDefault="009241CA" w:rsidP="009241CA">
      <w:pPr>
        <w:pStyle w:val="Encabezado"/>
        <w:tabs>
          <w:tab w:val="clear" w:pos="4252"/>
          <w:tab w:val="clear" w:pos="8504"/>
        </w:tabs>
        <w:rPr>
          <w:b/>
          <w:sz w:val="24"/>
          <w:szCs w:val="24"/>
          <w:u w:val="single"/>
        </w:rPr>
      </w:pPr>
    </w:p>
    <w:p w14:paraId="452A35DF" w14:textId="77777777" w:rsidR="00434720" w:rsidRDefault="00434720" w:rsidP="002B0570">
      <w:pPr>
        <w:pStyle w:val="Encabezado"/>
        <w:tabs>
          <w:tab w:val="clear" w:pos="4252"/>
          <w:tab w:val="clear" w:pos="8504"/>
        </w:tabs>
        <w:rPr>
          <w:b/>
          <w:sz w:val="24"/>
          <w:szCs w:val="24"/>
          <w:u w:val="single"/>
        </w:rPr>
      </w:pPr>
    </w:p>
    <w:p w14:paraId="7F618074" w14:textId="77777777" w:rsidR="00434720" w:rsidRDefault="00434720" w:rsidP="002B0570">
      <w:pPr>
        <w:pStyle w:val="Encabezado"/>
        <w:tabs>
          <w:tab w:val="clear" w:pos="4252"/>
          <w:tab w:val="clear" w:pos="8504"/>
        </w:tabs>
        <w:rPr>
          <w:b/>
          <w:sz w:val="24"/>
          <w:szCs w:val="24"/>
          <w:u w:val="single"/>
        </w:rPr>
      </w:pPr>
    </w:p>
    <w:p w14:paraId="5A89D72D" w14:textId="77777777" w:rsidR="00434720" w:rsidRDefault="00434720" w:rsidP="002B0570">
      <w:pPr>
        <w:pStyle w:val="Encabezado"/>
        <w:tabs>
          <w:tab w:val="clear" w:pos="4252"/>
          <w:tab w:val="clear" w:pos="8504"/>
        </w:tabs>
        <w:rPr>
          <w:b/>
          <w:sz w:val="24"/>
          <w:szCs w:val="24"/>
          <w:u w:val="single"/>
        </w:rPr>
      </w:pPr>
    </w:p>
    <w:p w14:paraId="7510CF0F" w14:textId="77777777" w:rsidR="00434720" w:rsidRDefault="00434720" w:rsidP="002B0570">
      <w:pPr>
        <w:pStyle w:val="Encabezado"/>
        <w:tabs>
          <w:tab w:val="clear" w:pos="4252"/>
          <w:tab w:val="clear" w:pos="8504"/>
        </w:tabs>
        <w:rPr>
          <w:b/>
          <w:sz w:val="24"/>
          <w:szCs w:val="24"/>
          <w:u w:val="single"/>
        </w:rPr>
      </w:pPr>
    </w:p>
    <w:p w14:paraId="20E45A01" w14:textId="77777777" w:rsidR="00434720" w:rsidRDefault="00434720" w:rsidP="002B0570">
      <w:pPr>
        <w:pStyle w:val="Encabezado"/>
        <w:tabs>
          <w:tab w:val="clear" w:pos="4252"/>
          <w:tab w:val="clear" w:pos="8504"/>
        </w:tabs>
        <w:rPr>
          <w:b/>
          <w:sz w:val="24"/>
          <w:szCs w:val="24"/>
          <w:u w:val="single"/>
        </w:rPr>
      </w:pPr>
    </w:p>
    <w:p w14:paraId="735D8D09" w14:textId="77777777" w:rsidR="00F34E22" w:rsidRDefault="00F34E22" w:rsidP="002B0570">
      <w:pPr>
        <w:pStyle w:val="Encabezado"/>
        <w:tabs>
          <w:tab w:val="clear" w:pos="4252"/>
          <w:tab w:val="clear" w:pos="8504"/>
        </w:tabs>
        <w:rPr>
          <w:b/>
          <w:sz w:val="24"/>
          <w:szCs w:val="24"/>
          <w:u w:val="single"/>
        </w:rPr>
      </w:pPr>
    </w:p>
    <w:p w14:paraId="6754B215" w14:textId="3B77C577" w:rsidR="007B6BCD" w:rsidRPr="00F34E22" w:rsidRDefault="00F542C2" w:rsidP="002B0570">
      <w:pPr>
        <w:pStyle w:val="Encabezado"/>
        <w:tabs>
          <w:tab w:val="clear" w:pos="4252"/>
          <w:tab w:val="clear" w:pos="8504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Signatura de la DUE principal</w:t>
      </w:r>
    </w:p>
    <w:sectPr w:rsidR="007B6BCD" w:rsidRPr="00F34E22" w:rsidSect="00811DAE">
      <w:headerReference w:type="default" r:id="rId7"/>
      <w:footerReference w:type="default" r:id="rId8"/>
      <w:pgSz w:w="11906" w:h="16838" w:code="9"/>
      <w:pgMar w:top="1276" w:right="1701" w:bottom="2234" w:left="1701" w:header="720" w:footer="113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69485" w14:textId="77777777" w:rsidR="00B6720B" w:rsidRDefault="00B6720B">
      <w:r>
        <w:separator/>
      </w:r>
    </w:p>
  </w:endnote>
  <w:endnote w:type="continuationSeparator" w:id="0">
    <w:p w14:paraId="258BAE46" w14:textId="77777777" w:rsidR="00B6720B" w:rsidRDefault="00B67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94CBD" w14:textId="77777777" w:rsidR="00882877" w:rsidRDefault="00882877">
    <w:pPr>
      <w:pStyle w:val="Piedepgina"/>
      <w:pBdr>
        <w:top w:val="single" w:sz="4" w:space="1" w:color="008080"/>
      </w:pBdr>
      <w:rPr>
        <w:color w:val="008080"/>
        <w:sz w:val="16"/>
        <w:lang w:val="es-ES_tradnl"/>
      </w:rPr>
    </w:pPr>
    <w:r>
      <w:rPr>
        <w:color w:val="008080"/>
        <w:sz w:val="16"/>
        <w:lang w:val="es-ES_tradnl"/>
      </w:rPr>
      <w:t xml:space="preserve">Página WEB: </w:t>
    </w:r>
    <w:r>
      <w:rPr>
        <w:color w:val="0000FF"/>
        <w:sz w:val="16"/>
        <w:lang w:val="es-ES_tradnl"/>
      </w:rPr>
      <w:t>www.residenciasgeriatricas.com</w:t>
    </w:r>
    <w:r>
      <w:rPr>
        <w:color w:val="008080"/>
        <w:sz w:val="16"/>
        <w:lang w:val="es-ES_tradnl"/>
      </w:rPr>
      <w:tab/>
    </w:r>
    <w:r>
      <w:rPr>
        <w:color w:val="008080"/>
        <w:sz w:val="16"/>
        <w:lang w:val="es-ES_tradnl"/>
      </w:rPr>
      <w:tab/>
      <w:t xml:space="preserve">E-mail: </w:t>
    </w:r>
    <w:r>
      <w:rPr>
        <w:color w:val="0000FF"/>
        <w:sz w:val="16"/>
        <w:lang w:val="es-ES_tradnl"/>
      </w:rPr>
      <w:t>webmaster@residenciasgeriatricas.com</w:t>
    </w:r>
    <w:r>
      <w:rPr>
        <w:color w:val="008080"/>
        <w:sz w:val="16"/>
        <w:lang w:val="es-ES_tradnl"/>
      </w:rPr>
      <w:tab/>
    </w:r>
    <w:r>
      <w:rPr>
        <w:color w:val="008080"/>
        <w:sz w:val="16"/>
        <w:lang w:val="es-ES_tradn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2677E" w14:textId="77777777" w:rsidR="00B6720B" w:rsidRDefault="00B6720B">
      <w:r>
        <w:separator/>
      </w:r>
    </w:p>
  </w:footnote>
  <w:footnote w:type="continuationSeparator" w:id="0">
    <w:p w14:paraId="0C218831" w14:textId="77777777" w:rsidR="00B6720B" w:rsidRDefault="00B67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23C74" w14:textId="708FC273" w:rsidR="00882877" w:rsidRDefault="00B43B72">
    <w:pPr>
      <w:pStyle w:val="Encabezado"/>
    </w:pPr>
    <w:r>
      <w:rPr>
        <w:rFonts w:ascii="Bauhaus 93" w:hAnsi="Bauhaus 93"/>
        <w:noProof/>
        <w:color w:val="403152"/>
      </w:rPr>
      <w:drawing>
        <wp:inline distT="0" distB="0" distL="0" distR="0" wp14:anchorId="4F5BFBBE" wp14:editId="6A4EEABA">
          <wp:extent cx="2514600" cy="6191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70"/>
    <w:rsid w:val="000006E7"/>
    <w:rsid w:val="00011D89"/>
    <w:rsid w:val="000142D7"/>
    <w:rsid w:val="000207B1"/>
    <w:rsid w:val="00032461"/>
    <w:rsid w:val="00037C7C"/>
    <w:rsid w:val="00046A54"/>
    <w:rsid w:val="00050714"/>
    <w:rsid w:val="00052C0B"/>
    <w:rsid w:val="00054355"/>
    <w:rsid w:val="00062AEA"/>
    <w:rsid w:val="00074DD8"/>
    <w:rsid w:val="00083F74"/>
    <w:rsid w:val="0009035F"/>
    <w:rsid w:val="00090E5E"/>
    <w:rsid w:val="00091AFC"/>
    <w:rsid w:val="000955BD"/>
    <w:rsid w:val="00095BD4"/>
    <w:rsid w:val="000A2A73"/>
    <w:rsid w:val="000B5A76"/>
    <w:rsid w:val="000C4718"/>
    <w:rsid w:val="000C7396"/>
    <w:rsid w:val="000C7893"/>
    <w:rsid w:val="000D706A"/>
    <w:rsid w:val="000E38E3"/>
    <w:rsid w:val="000F2FF5"/>
    <w:rsid w:val="000F3DB9"/>
    <w:rsid w:val="001010E2"/>
    <w:rsid w:val="00103FA3"/>
    <w:rsid w:val="001054E8"/>
    <w:rsid w:val="00106B68"/>
    <w:rsid w:val="00116144"/>
    <w:rsid w:val="00130BC5"/>
    <w:rsid w:val="001310A4"/>
    <w:rsid w:val="00132036"/>
    <w:rsid w:val="00132DCA"/>
    <w:rsid w:val="001611E1"/>
    <w:rsid w:val="00162F17"/>
    <w:rsid w:val="00163D73"/>
    <w:rsid w:val="00182C0F"/>
    <w:rsid w:val="001863DE"/>
    <w:rsid w:val="00192EDC"/>
    <w:rsid w:val="00193D35"/>
    <w:rsid w:val="0019401C"/>
    <w:rsid w:val="001B7203"/>
    <w:rsid w:val="001C1CF9"/>
    <w:rsid w:val="001C5484"/>
    <w:rsid w:val="001C7A68"/>
    <w:rsid w:val="001C7E9A"/>
    <w:rsid w:val="001E0D66"/>
    <w:rsid w:val="001E13EA"/>
    <w:rsid w:val="001F200C"/>
    <w:rsid w:val="00206D0D"/>
    <w:rsid w:val="00214F24"/>
    <w:rsid w:val="002251A4"/>
    <w:rsid w:val="0022601B"/>
    <w:rsid w:val="00234382"/>
    <w:rsid w:val="00235E04"/>
    <w:rsid w:val="002413E8"/>
    <w:rsid w:val="00242D11"/>
    <w:rsid w:val="0025640D"/>
    <w:rsid w:val="00265D4C"/>
    <w:rsid w:val="002A2778"/>
    <w:rsid w:val="002A7709"/>
    <w:rsid w:val="002B0570"/>
    <w:rsid w:val="002B2830"/>
    <w:rsid w:val="002B4B22"/>
    <w:rsid w:val="002B7F07"/>
    <w:rsid w:val="002C085E"/>
    <w:rsid w:val="002C09B5"/>
    <w:rsid w:val="002C142C"/>
    <w:rsid w:val="002C74A4"/>
    <w:rsid w:val="002D7182"/>
    <w:rsid w:val="002D7F88"/>
    <w:rsid w:val="002F2E78"/>
    <w:rsid w:val="002F5CBC"/>
    <w:rsid w:val="00306DFA"/>
    <w:rsid w:val="0032028F"/>
    <w:rsid w:val="0033423C"/>
    <w:rsid w:val="0034008E"/>
    <w:rsid w:val="00345E03"/>
    <w:rsid w:val="003500AC"/>
    <w:rsid w:val="003502C7"/>
    <w:rsid w:val="00353365"/>
    <w:rsid w:val="00353820"/>
    <w:rsid w:val="00362011"/>
    <w:rsid w:val="003642A5"/>
    <w:rsid w:val="003778F5"/>
    <w:rsid w:val="00377EA5"/>
    <w:rsid w:val="003848F6"/>
    <w:rsid w:val="00385DAF"/>
    <w:rsid w:val="00390166"/>
    <w:rsid w:val="00390773"/>
    <w:rsid w:val="003A14A5"/>
    <w:rsid w:val="003B394F"/>
    <w:rsid w:val="003D1C6E"/>
    <w:rsid w:val="003D1F12"/>
    <w:rsid w:val="003D6DA6"/>
    <w:rsid w:val="003F0499"/>
    <w:rsid w:val="003F492B"/>
    <w:rsid w:val="003F4A82"/>
    <w:rsid w:val="003F5AD2"/>
    <w:rsid w:val="00404A1F"/>
    <w:rsid w:val="004073DF"/>
    <w:rsid w:val="004120ED"/>
    <w:rsid w:val="00424D21"/>
    <w:rsid w:val="00434720"/>
    <w:rsid w:val="0045077C"/>
    <w:rsid w:val="00452025"/>
    <w:rsid w:val="00460C57"/>
    <w:rsid w:val="00466745"/>
    <w:rsid w:val="00466D25"/>
    <w:rsid w:val="00471FF2"/>
    <w:rsid w:val="00476DA2"/>
    <w:rsid w:val="0047786B"/>
    <w:rsid w:val="00482619"/>
    <w:rsid w:val="00495A37"/>
    <w:rsid w:val="004B6B16"/>
    <w:rsid w:val="004D5A13"/>
    <w:rsid w:val="004E7815"/>
    <w:rsid w:val="004F35CE"/>
    <w:rsid w:val="004F3733"/>
    <w:rsid w:val="005026A2"/>
    <w:rsid w:val="0050418F"/>
    <w:rsid w:val="005320FF"/>
    <w:rsid w:val="005337C0"/>
    <w:rsid w:val="00534BDC"/>
    <w:rsid w:val="00556F8C"/>
    <w:rsid w:val="00557AD8"/>
    <w:rsid w:val="00562F07"/>
    <w:rsid w:val="005633B8"/>
    <w:rsid w:val="00567C5F"/>
    <w:rsid w:val="00582D06"/>
    <w:rsid w:val="005914B0"/>
    <w:rsid w:val="00593FB0"/>
    <w:rsid w:val="005A1CF1"/>
    <w:rsid w:val="005A517B"/>
    <w:rsid w:val="005C28D8"/>
    <w:rsid w:val="005C6D6C"/>
    <w:rsid w:val="005D08A0"/>
    <w:rsid w:val="005D66AC"/>
    <w:rsid w:val="005E206D"/>
    <w:rsid w:val="005E568C"/>
    <w:rsid w:val="005E7DD1"/>
    <w:rsid w:val="005F07E4"/>
    <w:rsid w:val="005F518C"/>
    <w:rsid w:val="00600436"/>
    <w:rsid w:val="00601932"/>
    <w:rsid w:val="006071D4"/>
    <w:rsid w:val="006119AB"/>
    <w:rsid w:val="00611E45"/>
    <w:rsid w:val="006245DA"/>
    <w:rsid w:val="00625A20"/>
    <w:rsid w:val="0062602D"/>
    <w:rsid w:val="0062724F"/>
    <w:rsid w:val="00630070"/>
    <w:rsid w:val="00630C97"/>
    <w:rsid w:val="00631AAB"/>
    <w:rsid w:val="006321ED"/>
    <w:rsid w:val="006371AD"/>
    <w:rsid w:val="006529D8"/>
    <w:rsid w:val="00654926"/>
    <w:rsid w:val="00654EAB"/>
    <w:rsid w:val="006559F6"/>
    <w:rsid w:val="00662A9D"/>
    <w:rsid w:val="006656DD"/>
    <w:rsid w:val="00670996"/>
    <w:rsid w:val="0067276D"/>
    <w:rsid w:val="00672BB3"/>
    <w:rsid w:val="0067512A"/>
    <w:rsid w:val="0068183C"/>
    <w:rsid w:val="006B261B"/>
    <w:rsid w:val="006B4E9B"/>
    <w:rsid w:val="006B4F2B"/>
    <w:rsid w:val="006D1020"/>
    <w:rsid w:val="006D2B13"/>
    <w:rsid w:val="006E4052"/>
    <w:rsid w:val="006E7A15"/>
    <w:rsid w:val="006F29C4"/>
    <w:rsid w:val="006F4CBE"/>
    <w:rsid w:val="00700D10"/>
    <w:rsid w:val="00704014"/>
    <w:rsid w:val="00705AA9"/>
    <w:rsid w:val="0071443B"/>
    <w:rsid w:val="00715A18"/>
    <w:rsid w:val="007229A3"/>
    <w:rsid w:val="007254E6"/>
    <w:rsid w:val="007278AB"/>
    <w:rsid w:val="00736772"/>
    <w:rsid w:val="007372AA"/>
    <w:rsid w:val="00742455"/>
    <w:rsid w:val="007460CD"/>
    <w:rsid w:val="00750E99"/>
    <w:rsid w:val="00755E46"/>
    <w:rsid w:val="00760592"/>
    <w:rsid w:val="00764B38"/>
    <w:rsid w:val="00767E35"/>
    <w:rsid w:val="00776B1E"/>
    <w:rsid w:val="00786E41"/>
    <w:rsid w:val="00793D20"/>
    <w:rsid w:val="007B179A"/>
    <w:rsid w:val="007B2F45"/>
    <w:rsid w:val="007B31D4"/>
    <w:rsid w:val="007B569E"/>
    <w:rsid w:val="007B6BCD"/>
    <w:rsid w:val="007C366C"/>
    <w:rsid w:val="007C50CE"/>
    <w:rsid w:val="007E0EA0"/>
    <w:rsid w:val="007E6325"/>
    <w:rsid w:val="007F3379"/>
    <w:rsid w:val="008024D8"/>
    <w:rsid w:val="00811DAE"/>
    <w:rsid w:val="008149C7"/>
    <w:rsid w:val="00817232"/>
    <w:rsid w:val="00830D29"/>
    <w:rsid w:val="00855925"/>
    <w:rsid w:val="008565DC"/>
    <w:rsid w:val="00857518"/>
    <w:rsid w:val="00882877"/>
    <w:rsid w:val="00883744"/>
    <w:rsid w:val="00887CC2"/>
    <w:rsid w:val="0089704D"/>
    <w:rsid w:val="008A0201"/>
    <w:rsid w:val="008A2086"/>
    <w:rsid w:val="008A4A06"/>
    <w:rsid w:val="008A5644"/>
    <w:rsid w:val="008B5989"/>
    <w:rsid w:val="008C6782"/>
    <w:rsid w:val="008C6CBE"/>
    <w:rsid w:val="008D77E1"/>
    <w:rsid w:val="00902074"/>
    <w:rsid w:val="00907D89"/>
    <w:rsid w:val="00911FE3"/>
    <w:rsid w:val="00921275"/>
    <w:rsid w:val="009241CA"/>
    <w:rsid w:val="00966565"/>
    <w:rsid w:val="009676AA"/>
    <w:rsid w:val="00984FB9"/>
    <w:rsid w:val="00987715"/>
    <w:rsid w:val="00987A8D"/>
    <w:rsid w:val="009918FE"/>
    <w:rsid w:val="009C0F1C"/>
    <w:rsid w:val="009E4783"/>
    <w:rsid w:val="009F1CF1"/>
    <w:rsid w:val="009F21B5"/>
    <w:rsid w:val="00A0036F"/>
    <w:rsid w:val="00A13251"/>
    <w:rsid w:val="00A212ED"/>
    <w:rsid w:val="00A231A0"/>
    <w:rsid w:val="00A24B19"/>
    <w:rsid w:val="00A50A58"/>
    <w:rsid w:val="00A640BC"/>
    <w:rsid w:val="00A82AEC"/>
    <w:rsid w:val="00A84418"/>
    <w:rsid w:val="00A86849"/>
    <w:rsid w:val="00AA37F9"/>
    <w:rsid w:val="00AA4016"/>
    <w:rsid w:val="00AE49C9"/>
    <w:rsid w:val="00B113A7"/>
    <w:rsid w:val="00B13546"/>
    <w:rsid w:val="00B26CA7"/>
    <w:rsid w:val="00B3260A"/>
    <w:rsid w:val="00B40878"/>
    <w:rsid w:val="00B42581"/>
    <w:rsid w:val="00B43B72"/>
    <w:rsid w:val="00B62D40"/>
    <w:rsid w:val="00B66046"/>
    <w:rsid w:val="00B6720B"/>
    <w:rsid w:val="00BA4CF4"/>
    <w:rsid w:val="00BB168A"/>
    <w:rsid w:val="00BC6E2C"/>
    <w:rsid w:val="00BE025B"/>
    <w:rsid w:val="00BE2541"/>
    <w:rsid w:val="00BE55C8"/>
    <w:rsid w:val="00BF3720"/>
    <w:rsid w:val="00BF47D7"/>
    <w:rsid w:val="00C07CE1"/>
    <w:rsid w:val="00C12AB9"/>
    <w:rsid w:val="00C12EE6"/>
    <w:rsid w:val="00C1753D"/>
    <w:rsid w:val="00C32CBD"/>
    <w:rsid w:val="00C415E5"/>
    <w:rsid w:val="00C454A7"/>
    <w:rsid w:val="00C52EF4"/>
    <w:rsid w:val="00C5705E"/>
    <w:rsid w:val="00C62809"/>
    <w:rsid w:val="00C74C0D"/>
    <w:rsid w:val="00C767CE"/>
    <w:rsid w:val="00C95D0F"/>
    <w:rsid w:val="00CA3FC4"/>
    <w:rsid w:val="00CB2D0B"/>
    <w:rsid w:val="00CB3419"/>
    <w:rsid w:val="00CB6344"/>
    <w:rsid w:val="00CD7241"/>
    <w:rsid w:val="00CE2523"/>
    <w:rsid w:val="00CE31A9"/>
    <w:rsid w:val="00CF6601"/>
    <w:rsid w:val="00D02400"/>
    <w:rsid w:val="00D0521C"/>
    <w:rsid w:val="00D12571"/>
    <w:rsid w:val="00D20EC1"/>
    <w:rsid w:val="00D23547"/>
    <w:rsid w:val="00D26967"/>
    <w:rsid w:val="00D40AC0"/>
    <w:rsid w:val="00D45AD4"/>
    <w:rsid w:val="00D45D83"/>
    <w:rsid w:val="00D57697"/>
    <w:rsid w:val="00D65FD5"/>
    <w:rsid w:val="00D67763"/>
    <w:rsid w:val="00D74AE6"/>
    <w:rsid w:val="00D774BE"/>
    <w:rsid w:val="00D81135"/>
    <w:rsid w:val="00D83DEE"/>
    <w:rsid w:val="00D853A3"/>
    <w:rsid w:val="00D87BD5"/>
    <w:rsid w:val="00D91846"/>
    <w:rsid w:val="00D92E53"/>
    <w:rsid w:val="00D932EC"/>
    <w:rsid w:val="00DA51D2"/>
    <w:rsid w:val="00DB0541"/>
    <w:rsid w:val="00DC42B6"/>
    <w:rsid w:val="00DD5E60"/>
    <w:rsid w:val="00DE0A64"/>
    <w:rsid w:val="00DE17FB"/>
    <w:rsid w:val="00E06C0E"/>
    <w:rsid w:val="00E10A8E"/>
    <w:rsid w:val="00E12F21"/>
    <w:rsid w:val="00E17B8D"/>
    <w:rsid w:val="00E333DC"/>
    <w:rsid w:val="00E344D7"/>
    <w:rsid w:val="00E37FDA"/>
    <w:rsid w:val="00E40752"/>
    <w:rsid w:val="00E44169"/>
    <w:rsid w:val="00E46A5D"/>
    <w:rsid w:val="00E56129"/>
    <w:rsid w:val="00E56EBF"/>
    <w:rsid w:val="00E70091"/>
    <w:rsid w:val="00E719D7"/>
    <w:rsid w:val="00E75852"/>
    <w:rsid w:val="00E77C65"/>
    <w:rsid w:val="00E8119A"/>
    <w:rsid w:val="00E83F91"/>
    <w:rsid w:val="00E85103"/>
    <w:rsid w:val="00EA4820"/>
    <w:rsid w:val="00EA6E12"/>
    <w:rsid w:val="00EB2A99"/>
    <w:rsid w:val="00EB3541"/>
    <w:rsid w:val="00EB6203"/>
    <w:rsid w:val="00EC5EDC"/>
    <w:rsid w:val="00EC74ED"/>
    <w:rsid w:val="00ED46B0"/>
    <w:rsid w:val="00ED53B9"/>
    <w:rsid w:val="00EE22A9"/>
    <w:rsid w:val="00EE3CDD"/>
    <w:rsid w:val="00EE7039"/>
    <w:rsid w:val="00EF15C4"/>
    <w:rsid w:val="00F12338"/>
    <w:rsid w:val="00F13EBF"/>
    <w:rsid w:val="00F20418"/>
    <w:rsid w:val="00F217DB"/>
    <w:rsid w:val="00F21D73"/>
    <w:rsid w:val="00F223F0"/>
    <w:rsid w:val="00F269E9"/>
    <w:rsid w:val="00F3234E"/>
    <w:rsid w:val="00F34E22"/>
    <w:rsid w:val="00F40EAD"/>
    <w:rsid w:val="00F43258"/>
    <w:rsid w:val="00F542C2"/>
    <w:rsid w:val="00F675CD"/>
    <w:rsid w:val="00F83276"/>
    <w:rsid w:val="00F84850"/>
    <w:rsid w:val="00F9084C"/>
    <w:rsid w:val="00F94E4A"/>
    <w:rsid w:val="00FA290C"/>
    <w:rsid w:val="00FA46DB"/>
    <w:rsid w:val="00FB7EAA"/>
    <w:rsid w:val="00FD4717"/>
    <w:rsid w:val="00FD679F"/>
    <w:rsid w:val="00FE11FA"/>
    <w:rsid w:val="00FE2891"/>
    <w:rsid w:val="00FF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372936"/>
  <w15:docId w15:val="{A251F5FC-B2E3-43FD-8B82-32AED741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85E"/>
    <w:rPr>
      <w:lang w:eastAsia="es-ES"/>
    </w:rPr>
  </w:style>
  <w:style w:type="paragraph" w:styleId="Ttulo1">
    <w:name w:val="heading 1"/>
    <w:basedOn w:val="Normal"/>
    <w:next w:val="Normal"/>
    <w:qFormat/>
    <w:rsid w:val="002C085E"/>
    <w:pPr>
      <w:keepNext/>
      <w:outlineLvl w:val="0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2C085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2C085E"/>
    <w:pPr>
      <w:tabs>
        <w:tab w:val="center" w:pos="4252"/>
        <w:tab w:val="right" w:pos="8504"/>
      </w:tabs>
    </w:pPr>
  </w:style>
  <w:style w:type="character" w:styleId="Hipervnculo">
    <w:name w:val="Hyperlink"/>
    <w:semiHidden/>
    <w:rsid w:val="002C085E"/>
    <w:rPr>
      <w:color w:val="0000FF"/>
      <w:u w:val="single"/>
    </w:rPr>
  </w:style>
  <w:style w:type="character" w:styleId="Hipervnculovisitado">
    <w:name w:val="FollowedHyperlink"/>
    <w:semiHidden/>
    <w:rsid w:val="002C085E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2B0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D08A0"/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fort\Desktop\REGINA\MembreteWeb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63646-22C8-455B-BA86-D3FF00421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MembreteWeb.dot</Template>
  <TotalTime>6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462</CharactersWithSpaces>
  <SharedDoc>false</SharedDoc>
  <HLinks>
    <vt:vector size="6" baseType="variant">
      <vt:variant>
        <vt:i4>3932181</vt:i4>
      </vt:variant>
      <vt:variant>
        <vt:i4>1222</vt:i4>
      </vt:variant>
      <vt:variant>
        <vt:i4>1025</vt:i4>
      </vt:variant>
      <vt:variant>
        <vt:i4>1</vt:i4>
      </vt:variant>
      <vt:variant>
        <vt:lpwstr>C:\web\image\barco.GIF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Comfort</dc:creator>
  <cp:lastModifiedBy>Geriatric Confort</cp:lastModifiedBy>
  <cp:revision>3</cp:revision>
  <cp:lastPrinted>2022-11-21T09:34:00Z</cp:lastPrinted>
  <dcterms:created xsi:type="dcterms:W3CDTF">2022-12-15T09:31:00Z</dcterms:created>
  <dcterms:modified xsi:type="dcterms:W3CDTF">2022-12-15T09:40:00Z</dcterms:modified>
</cp:coreProperties>
</file>